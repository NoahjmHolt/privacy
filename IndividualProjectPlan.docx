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13CE8" w14:textId="6A84E1FD" w:rsidR="000A16A4" w:rsidRDefault="00981BA5">
      <w:pPr>
        <w:pStyle w:val="Heading1"/>
      </w:pPr>
      <w:r>
        <w:t>Individual Project Plan</w:t>
      </w:r>
    </w:p>
    <w:p w14:paraId="036218E5" w14:textId="7CF6B299" w:rsidR="00981BA5" w:rsidRDefault="00981BA5" w:rsidP="00981BA5">
      <w:pPr>
        <w:pStyle w:val="ListBullet"/>
      </w:pPr>
      <w:r>
        <w:t xml:space="preserve">Let me preface this with the fact that our current plan is to accomplish this plan iteratively so to a) not fall behind and b) progressively build as we go and </w:t>
      </w:r>
      <w:proofErr w:type="gramStart"/>
      <w:r>
        <w:t>help out</w:t>
      </w:r>
      <w:proofErr w:type="gramEnd"/>
      <w:r>
        <w:t xml:space="preserve"> where needed.</w:t>
      </w:r>
    </w:p>
    <w:p w14:paraId="01FF977F" w14:textId="77777777" w:rsidR="00981BA5" w:rsidRDefault="00981BA5" w:rsidP="00981BA5">
      <w:pPr>
        <w:pStyle w:val="ListBullet"/>
        <w:numPr>
          <w:ilvl w:val="0"/>
          <w:numId w:val="0"/>
        </w:numPr>
        <w:ind w:left="432" w:hanging="432"/>
      </w:pPr>
    </w:p>
    <w:p w14:paraId="0A91F5EF" w14:textId="010A6331" w:rsidR="00981BA5" w:rsidRDefault="00981BA5" w:rsidP="00981BA5">
      <w:pPr>
        <w:pStyle w:val="ListBullet"/>
      </w:pPr>
      <w:r>
        <w:t>A description of the task you are going to perform.</w:t>
      </w:r>
    </w:p>
    <w:p w14:paraId="5B05DA3B" w14:textId="600D214A" w:rsidR="00981BA5" w:rsidRDefault="00775B21" w:rsidP="00981BA5">
      <w:pPr>
        <w:pStyle w:val="ListBullet"/>
        <w:numPr>
          <w:ilvl w:val="1"/>
          <w:numId w:val="3"/>
        </w:numPr>
      </w:pPr>
      <w:r>
        <w:t>Me and Riley are on the task of exploring API endpoints and using them to create a library for the app.</w:t>
      </w:r>
    </w:p>
    <w:p w14:paraId="713F5FBC" w14:textId="724F5F34" w:rsidR="00981BA5" w:rsidRDefault="00981BA5" w:rsidP="00981BA5">
      <w:pPr>
        <w:pStyle w:val="ListBullet"/>
      </w:pPr>
      <w:r>
        <w:t>A description of how the task enhances the project.</w:t>
      </w:r>
    </w:p>
    <w:p w14:paraId="42DE9F60" w14:textId="5D6C25CA" w:rsidR="00981BA5" w:rsidRDefault="00775B21" w:rsidP="00981BA5">
      <w:pPr>
        <w:pStyle w:val="ListBullet"/>
        <w:numPr>
          <w:ilvl w:val="1"/>
          <w:numId w:val="3"/>
        </w:numPr>
      </w:pPr>
      <w:r>
        <w:t xml:space="preserve">This is sort of the core for the app so that the other tools we create have sources to pull from instead of </w:t>
      </w:r>
      <w:r w:rsidR="003F54FA">
        <w:t>having to rewrite code.</w:t>
      </w:r>
    </w:p>
    <w:p w14:paraId="3432ABC3" w14:textId="70C94100" w:rsidR="00981BA5" w:rsidRDefault="00981BA5" w:rsidP="00981BA5">
      <w:pPr>
        <w:pStyle w:val="ListBullet"/>
      </w:pPr>
      <w:r>
        <w:t>The purpose of the task.</w:t>
      </w:r>
    </w:p>
    <w:p w14:paraId="7944723B" w14:textId="0A700AF0" w:rsidR="00981BA5" w:rsidRDefault="003F54FA" w:rsidP="00981BA5">
      <w:pPr>
        <w:pStyle w:val="ListBullet"/>
        <w:numPr>
          <w:ilvl w:val="1"/>
          <w:numId w:val="3"/>
        </w:numPr>
      </w:pPr>
      <w:r>
        <w:t>To establish a baseline to help build the rest of the app off of so that resources needed in the future are there and ready to go.</w:t>
      </w:r>
    </w:p>
    <w:p w14:paraId="6A580DF2" w14:textId="210E2F82" w:rsidR="00981BA5" w:rsidRDefault="00981BA5" w:rsidP="00981BA5">
      <w:pPr>
        <w:pStyle w:val="ListBullet"/>
      </w:pPr>
      <w:r>
        <w:t>The due date of the deliverable to your team</w:t>
      </w:r>
    </w:p>
    <w:p w14:paraId="7A2E3B41" w14:textId="72D03249" w:rsidR="00981BA5" w:rsidRDefault="00981BA5" w:rsidP="00981BA5">
      <w:pPr>
        <w:pStyle w:val="ListBullet"/>
        <w:numPr>
          <w:ilvl w:val="1"/>
          <w:numId w:val="3"/>
        </w:numPr>
      </w:pPr>
      <w:r>
        <w:t>We plan to finish this iteration by the 25</w:t>
      </w:r>
      <w:r w:rsidRPr="00981BA5">
        <w:rPr>
          <w:vertAlign w:val="superscript"/>
        </w:rPr>
        <w:t>th</w:t>
      </w:r>
      <w:r>
        <w:t xml:space="preserve"> of </w:t>
      </w:r>
      <w:proofErr w:type="spellStart"/>
      <w:r>
        <w:t>feb</w:t>
      </w:r>
      <w:proofErr w:type="spellEnd"/>
      <w:r>
        <w:t xml:space="preserve"> to see where we are at in preparation for the next project plan due date.</w:t>
      </w:r>
    </w:p>
    <w:p w14:paraId="1174C3C2" w14:textId="7B6E18C8" w:rsidR="00981BA5" w:rsidRDefault="00981BA5" w:rsidP="00981BA5">
      <w:pPr>
        <w:pStyle w:val="ListBullet"/>
      </w:pPr>
      <w:r>
        <w:t>Anticipated or current issues or concerns</w:t>
      </w:r>
    </w:p>
    <w:p w14:paraId="684C749A" w14:textId="43C782DD" w:rsidR="00981BA5" w:rsidRDefault="003F54FA" w:rsidP="00981BA5">
      <w:pPr>
        <w:pStyle w:val="ListBullet"/>
        <w:numPr>
          <w:ilvl w:val="1"/>
          <w:numId w:val="3"/>
        </w:numPr>
      </w:pPr>
      <w:r>
        <w:t>I have never done anything like this and am a bit concerned to drag the team behind.</w:t>
      </w:r>
    </w:p>
    <w:p w14:paraId="4B3A0991" w14:textId="6EE9EE66" w:rsidR="003F54FA" w:rsidRDefault="003F54FA" w:rsidP="00981BA5">
      <w:pPr>
        <w:pStyle w:val="ListBullet"/>
        <w:numPr>
          <w:ilvl w:val="1"/>
          <w:numId w:val="3"/>
        </w:numPr>
      </w:pPr>
      <w:r>
        <w:t>Trying to keep up the pace for such a large project and getting done what I need to in a timely manner.</w:t>
      </w:r>
    </w:p>
    <w:p w14:paraId="644BBEDA" w14:textId="5BD8A720" w:rsidR="00981BA5" w:rsidRDefault="00981BA5" w:rsidP="00981BA5">
      <w:pPr>
        <w:pStyle w:val="ListBullet"/>
      </w:pPr>
      <w:r>
        <w:t xml:space="preserve">Methods you are going to use to address those </w:t>
      </w:r>
      <w:proofErr w:type="gramStart"/>
      <w:r>
        <w:t>concerns</w:t>
      </w:r>
      <w:proofErr w:type="gramEnd"/>
    </w:p>
    <w:p w14:paraId="32FF04EB" w14:textId="3006166E" w:rsidR="00981BA5" w:rsidRDefault="003F54FA" w:rsidP="00981BA5">
      <w:pPr>
        <w:pStyle w:val="ListBullet"/>
        <w:numPr>
          <w:ilvl w:val="1"/>
          <w:numId w:val="3"/>
        </w:numPr>
      </w:pPr>
      <w:r>
        <w:lastRenderedPageBreak/>
        <w:t xml:space="preserve">It seems that Riley has done something similar before and is very knowledgeable about what we are undertaking and so will ask him for help and resources often. </w:t>
      </w:r>
    </w:p>
    <w:p w14:paraId="6B573E13" w14:textId="3D46307A" w:rsidR="003F54FA" w:rsidRDefault="003F54FA" w:rsidP="00981BA5">
      <w:pPr>
        <w:pStyle w:val="ListBullet"/>
        <w:numPr>
          <w:ilvl w:val="1"/>
          <w:numId w:val="3"/>
        </w:numPr>
      </w:pPr>
      <w:r>
        <w:t xml:space="preserve">Will also try to </w:t>
      </w:r>
      <w:proofErr w:type="spellStart"/>
      <w:r>
        <w:t>self research</w:t>
      </w:r>
      <w:proofErr w:type="spellEnd"/>
      <w:r>
        <w:t xml:space="preserve"> as discord has been around for a while and there should be other documentation on similar such projects that I could use to learn from.</w:t>
      </w:r>
    </w:p>
    <w:p w14:paraId="5FCA8AB9" w14:textId="77777777" w:rsidR="00981BA5" w:rsidRDefault="00981BA5" w:rsidP="00981BA5">
      <w:pPr>
        <w:pStyle w:val="ListBullet"/>
        <w:numPr>
          <w:ilvl w:val="0"/>
          <w:numId w:val="0"/>
        </w:numPr>
        <w:ind w:left="432" w:hanging="432"/>
      </w:pPr>
    </w:p>
    <w:p w14:paraId="7F4513C9" w14:textId="06DE9270" w:rsidR="000A16A4" w:rsidRDefault="000A16A4">
      <w:pPr>
        <w:pStyle w:val="Heading2"/>
      </w:pPr>
    </w:p>
    <w:sectPr w:rsidR="000A16A4">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714D8" w14:textId="77777777" w:rsidR="009F42DF" w:rsidRDefault="009F42DF">
      <w:r>
        <w:separator/>
      </w:r>
    </w:p>
    <w:p w14:paraId="35B74A7B" w14:textId="77777777" w:rsidR="009F42DF" w:rsidRDefault="009F42DF"/>
  </w:endnote>
  <w:endnote w:type="continuationSeparator" w:id="0">
    <w:p w14:paraId="4EB3689C" w14:textId="77777777" w:rsidR="009F42DF" w:rsidRDefault="009F42DF">
      <w:r>
        <w:continuationSeparator/>
      </w:r>
    </w:p>
    <w:p w14:paraId="53C10A4D" w14:textId="77777777" w:rsidR="009F42DF" w:rsidRDefault="009F42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107C030A" w14:textId="77777777" w:rsidR="000A16A4"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209E6" w14:textId="77777777" w:rsidR="009F42DF" w:rsidRDefault="009F42DF">
      <w:r>
        <w:separator/>
      </w:r>
    </w:p>
    <w:p w14:paraId="62D2787F" w14:textId="77777777" w:rsidR="009F42DF" w:rsidRDefault="009F42DF"/>
  </w:footnote>
  <w:footnote w:type="continuationSeparator" w:id="0">
    <w:p w14:paraId="34D128CD" w14:textId="77777777" w:rsidR="009F42DF" w:rsidRDefault="009F42DF">
      <w:r>
        <w:continuationSeparator/>
      </w:r>
    </w:p>
    <w:p w14:paraId="571712AB" w14:textId="77777777" w:rsidR="009F42DF" w:rsidRDefault="009F42D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47124127">
    <w:abstractNumId w:val="1"/>
  </w:num>
  <w:num w:numId="2" w16cid:durableId="757294329">
    <w:abstractNumId w:val="0"/>
  </w:num>
  <w:num w:numId="3" w16cid:durableId="559096082">
    <w:abstractNumId w:val="2"/>
  </w:num>
  <w:num w:numId="4" w16cid:durableId="222191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BA5"/>
    <w:rsid w:val="000A16A4"/>
    <w:rsid w:val="003F54FA"/>
    <w:rsid w:val="00775B21"/>
    <w:rsid w:val="00981BA5"/>
    <w:rsid w:val="009F4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4A901"/>
  <w15:chartTrackingRefBased/>
  <w15:docId w15:val="{D1E97037-0579-EF4E-BA4E-A4F72E97E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semiHidden/>
    <w:unhideWhenUsed/>
    <w:qFormat/>
    <w:rsid w:val="00981B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0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oah/Library/Containers/com.microsoft.Word/Data/Library/Application%20Support/Microsoft/Office/16.0/DTS/en-US%7bB13A45B2-84AA-BF49-829D-99AE069E7933%7d/%7bB61403F4-810B-4A4E-AA75-72E090E58113%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9</TotalTime>
  <Pages>2</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holt</dc:creator>
  <cp:keywords/>
  <dc:description/>
  <cp:lastModifiedBy>Noah Holt</cp:lastModifiedBy>
  <cp:revision>2</cp:revision>
  <dcterms:created xsi:type="dcterms:W3CDTF">2024-02-06T02:16:00Z</dcterms:created>
  <dcterms:modified xsi:type="dcterms:W3CDTF">2024-02-06T02:32:00Z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