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D6FC" w14:textId="0EE3A3E9" w:rsidR="00480C52" w:rsidRDefault="00E50D01">
      <w:pPr>
        <w:pStyle w:val="Heading1"/>
      </w:pPr>
      <w:r>
        <w:t>T.O.R. project</w:t>
      </w:r>
    </w:p>
    <w:p w14:paraId="3E72BCD8" w14:textId="0F453F3A" w:rsidR="00480C52" w:rsidRPr="00E50D01" w:rsidRDefault="00E50D01" w:rsidP="00E50D01">
      <w:pPr>
        <w:pStyle w:val="ListBullet"/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I </w:t>
      </w:r>
      <w:r>
        <w:rPr>
          <w:rStyle w:val="textlayer--absolute"/>
          <w:rFonts w:ascii="Arial" w:hAnsi="Arial" w:cs="Arial"/>
          <w:sz w:val="27"/>
          <w:szCs w:val="27"/>
        </w:rPr>
        <w:t>applied as many security and privacy</w:t>
      </w:r>
      <w: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mechanisms as possible before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using Tor. I have read, understand, and agree to abide with the</w:t>
      </w:r>
      <w: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EC-Counsel Code of Ethics.</w:t>
      </w:r>
    </w:p>
    <w:p w14:paraId="3ECE3E71" w14:textId="16DFA177" w:rsidR="00E50D01" w:rsidRPr="008E06B5" w:rsidRDefault="00E50D01" w:rsidP="00E50D01">
      <w:pPr>
        <w:pStyle w:val="ListBullet"/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It was also the class last week that it finally set in that Tor was an acronym. I never realized it was The Onion Router, though I knew they were similar or possibly the same, it never dawned on me since “the” is not regularly in acronyms.</w:t>
      </w:r>
    </w:p>
    <w:p w14:paraId="2AA4674D" w14:textId="77777777" w:rsidR="008E06B5" w:rsidRPr="008E06B5" w:rsidRDefault="008E06B5" w:rsidP="008E06B5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230A78FC" w14:textId="393373AF" w:rsidR="008E06B5" w:rsidRDefault="008E06B5" w:rsidP="00AF191F">
      <w:pPr>
        <w:pStyle w:val="ListBullet"/>
        <w:rPr>
          <w:rStyle w:val="textlayer--absolute"/>
        </w:rPr>
      </w:pPr>
      <w:r>
        <w:rPr>
          <w:rStyle w:val="textlayer--absolute"/>
        </w:rPr>
        <w:t>On the Dark web:</w:t>
      </w:r>
      <w:r w:rsidR="00AF191F">
        <w:rPr>
          <w:rStyle w:val="textlayer--absolute"/>
        </w:rPr>
        <w:t xml:space="preserve"> (note I used </w:t>
      </w:r>
      <w:proofErr w:type="spellStart"/>
      <w:r w:rsidR="00AF191F">
        <w:rPr>
          <w:rStyle w:val="textlayer--absolute"/>
        </w:rPr>
        <w:t>NordVPN</w:t>
      </w:r>
      <w:proofErr w:type="spellEnd"/>
      <w:r w:rsidR="00AF191F">
        <w:rPr>
          <w:rStyle w:val="textlayer--absolute"/>
        </w:rPr>
        <w:t xml:space="preserve"> to “be” in California before connecting.</w:t>
      </w:r>
    </w:p>
    <w:p w14:paraId="70EF2FD2" w14:textId="2FD97A5E" w:rsidR="008E06B5" w:rsidRDefault="00AF191F" w:rsidP="008E06B5">
      <w:pPr>
        <w:pStyle w:val="ListBullet"/>
        <w:numPr>
          <w:ilvl w:val="1"/>
          <w:numId w:val="3"/>
        </w:numPr>
        <w:rPr>
          <w:rStyle w:val="textlayer--absolute"/>
        </w:rPr>
      </w:pPr>
      <w:r>
        <w:rPr>
          <w:rStyle w:val="textlayer--absolute"/>
        </w:rPr>
        <w:t>Stop 1: where-am-i.co</w:t>
      </w:r>
    </w:p>
    <w:p w14:paraId="18F247F9" w14:textId="1772D561" w:rsidR="00AF191F" w:rsidRDefault="00AF191F" w:rsidP="00AF191F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>I was in Romania (</w:t>
      </w:r>
      <w:proofErr w:type="gramStart"/>
      <w:r>
        <w:rPr>
          <w:rStyle w:val="textlayer--absolute"/>
        </w:rPr>
        <w:t>south east</w:t>
      </w:r>
      <w:proofErr w:type="gramEnd"/>
      <w:r>
        <w:rPr>
          <w:rStyle w:val="textlayer--absolute"/>
        </w:rPr>
        <w:t xml:space="preserve"> Romania) with an IP address of 185.146.232.234</w:t>
      </w:r>
    </w:p>
    <w:p w14:paraId="56E4EAF5" w14:textId="04C7F188" w:rsidR="00035D50" w:rsidRDefault="00035D50" w:rsidP="00035D50">
      <w:pPr>
        <w:pStyle w:val="ListBullet"/>
        <w:numPr>
          <w:ilvl w:val="1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Stop 2: searched for hidden </w:t>
      </w:r>
      <w:proofErr w:type="gramStart"/>
      <w:r>
        <w:rPr>
          <w:rStyle w:val="textlayer--absolute"/>
        </w:rPr>
        <w:t>wiki</w:t>
      </w:r>
      <w:proofErr w:type="gramEnd"/>
    </w:p>
    <w:p w14:paraId="0CA10671" w14:textId="68010712" w:rsidR="00035D50" w:rsidRDefault="00035D50" w:rsidP="00035D50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There was a lot in the search so the first one was theHidden2.Wiki which is </w:t>
      </w:r>
      <w:proofErr w:type="gramStart"/>
      <w:r>
        <w:rPr>
          <w:rStyle w:val="textlayer--absolute"/>
        </w:rPr>
        <w:t>not .onion</w:t>
      </w:r>
      <w:proofErr w:type="gramEnd"/>
      <w:r>
        <w:rPr>
          <w:rStyle w:val="textlayer--absolute"/>
        </w:rPr>
        <w:t xml:space="preserve"> so I was sad, but none of the top ten results was .onion so oh well.</w:t>
      </w:r>
    </w:p>
    <w:p w14:paraId="64B61C8F" w14:textId="40716259" w:rsidR="00035D50" w:rsidRDefault="00035D50" w:rsidP="00035D50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>I used it to find a different onion search engine I had heard of before which is stop 3:</w:t>
      </w:r>
    </w:p>
    <w:p w14:paraId="400EAE93" w14:textId="198BD1A9" w:rsidR="00035D50" w:rsidRDefault="00035D50" w:rsidP="00035D50">
      <w:pPr>
        <w:pStyle w:val="ListBullet"/>
        <w:numPr>
          <w:ilvl w:val="1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Stop 3:  </w:t>
      </w:r>
      <w:proofErr w:type="spellStart"/>
      <w:r>
        <w:rPr>
          <w:rStyle w:val="textlayer--absolute"/>
        </w:rPr>
        <w:t>Ahmia</w:t>
      </w:r>
      <w:proofErr w:type="spellEnd"/>
    </w:p>
    <w:p w14:paraId="53FC436D" w14:textId="0D431878" w:rsidR="00035D50" w:rsidRDefault="00035D50" w:rsidP="00035D50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I had heard of this before and so </w:t>
      </w:r>
      <w:r w:rsidR="00365AD2">
        <w:rPr>
          <w:rStyle w:val="textlayer--absolute"/>
        </w:rPr>
        <w:t>wanted to check it out.</w:t>
      </w:r>
    </w:p>
    <w:p w14:paraId="60A88BC6" w14:textId="1C81D4CE" w:rsidR="00365AD2" w:rsidRDefault="00365AD2" w:rsidP="00035D50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This was </w:t>
      </w:r>
      <w:proofErr w:type="gramStart"/>
      <w:r>
        <w:rPr>
          <w:rStyle w:val="textlayer--absolute"/>
        </w:rPr>
        <w:t>indeed .onion</w:t>
      </w:r>
      <w:proofErr w:type="gramEnd"/>
      <w:r>
        <w:rPr>
          <w:rStyle w:val="textlayer--absolute"/>
        </w:rPr>
        <w:t xml:space="preserve"> which made me feel better.</w:t>
      </w:r>
    </w:p>
    <w:p w14:paraId="5C1749B0" w14:textId="611D4751" w:rsidR="00365AD2" w:rsidRDefault="00365AD2" w:rsidP="00035D50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I used it to search for cracking island, I heard that they make hacking tool kits and stuff. None of the links worked so back to hidden wiki but one of the other </w:t>
      </w:r>
      <w:proofErr w:type="gramStart"/>
      <w:r>
        <w:rPr>
          <w:rStyle w:val="textlayer--absolute"/>
        </w:rPr>
        <w:t>ones</w:t>
      </w:r>
      <w:proofErr w:type="gramEnd"/>
    </w:p>
    <w:p w14:paraId="02AFE162" w14:textId="410A882C" w:rsidR="00365AD2" w:rsidRDefault="00365AD2" w:rsidP="00365AD2">
      <w:pPr>
        <w:pStyle w:val="ListBullet"/>
        <w:numPr>
          <w:ilvl w:val="1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Stop 4: Pug’s Ultimate Guide to the Dark </w:t>
      </w:r>
      <w:proofErr w:type="gramStart"/>
      <w:r>
        <w:rPr>
          <w:rStyle w:val="textlayer--absolute"/>
        </w:rPr>
        <w:t>web</w:t>
      </w:r>
      <w:proofErr w:type="gramEnd"/>
    </w:p>
    <w:p w14:paraId="23D78384" w14:textId="3743BDA1" w:rsidR="00365AD2" w:rsidRDefault="00365AD2" w:rsidP="00365AD2">
      <w:pPr>
        <w:pStyle w:val="ListBullet"/>
        <w:numPr>
          <w:ilvl w:val="2"/>
          <w:numId w:val="3"/>
        </w:numPr>
        <w:rPr>
          <w:rStyle w:val="textlayer--absolute"/>
        </w:rPr>
      </w:pPr>
      <w:proofErr w:type="gramStart"/>
      <w:r>
        <w:rPr>
          <w:rStyle w:val="textlayer--absolute"/>
        </w:rPr>
        <w:lastRenderedPageBreak/>
        <w:t>Yes</w:t>
      </w:r>
      <w:proofErr w:type="gramEnd"/>
      <w:r>
        <w:rPr>
          <w:rStyle w:val="textlayer--absolute"/>
        </w:rPr>
        <w:t xml:space="preserve"> there were several pictures of pugs on the website (that earned them bonus points in my head).</w:t>
      </w:r>
    </w:p>
    <w:p w14:paraId="5E11E28C" w14:textId="5B3FB81F" w:rsidR="00365AD2" w:rsidRDefault="00365AD2" w:rsidP="00365AD2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Also, had links to </w:t>
      </w:r>
      <w:proofErr w:type="gramStart"/>
      <w:r>
        <w:rPr>
          <w:rStyle w:val="textlayer--absolute"/>
        </w:rPr>
        <w:t>actual .onion</w:t>
      </w:r>
      <w:proofErr w:type="gramEnd"/>
      <w:r>
        <w:rPr>
          <w:rStyle w:val="textlayer--absolute"/>
        </w:rPr>
        <w:t xml:space="preserve"> hidden wiki’s which made me feel better. </w:t>
      </w:r>
      <w:r w:rsidR="00AC6867">
        <w:rPr>
          <w:rStyle w:val="textlayer--absolute"/>
        </w:rPr>
        <w:t xml:space="preserve">And this link actually </w:t>
      </w:r>
      <w:proofErr w:type="gramStart"/>
      <w:r w:rsidR="00AC6867">
        <w:rPr>
          <w:rStyle w:val="textlayer--absolute"/>
        </w:rPr>
        <w:t>worked</w:t>
      </w:r>
      <w:proofErr w:type="gramEnd"/>
    </w:p>
    <w:p w14:paraId="05865FAF" w14:textId="449DA019" w:rsidR="00AC6867" w:rsidRDefault="00AC6867" w:rsidP="00365AD2">
      <w:pPr>
        <w:pStyle w:val="ListBullet"/>
        <w:numPr>
          <w:ilvl w:val="2"/>
          <w:numId w:val="3"/>
        </w:numPr>
        <w:rPr>
          <w:rStyle w:val="textlayer--absolute"/>
        </w:rPr>
      </w:pPr>
      <w:proofErr w:type="gramStart"/>
      <w:r>
        <w:rPr>
          <w:rStyle w:val="textlayer--absolute"/>
        </w:rPr>
        <w:t>Also</w:t>
      </w:r>
      <w:proofErr w:type="gramEnd"/>
      <w:r>
        <w:rPr>
          <w:rStyle w:val="textlayer--absolute"/>
        </w:rPr>
        <w:t xml:space="preserve"> this site was kind of a hidden wiki of sorts and just had a lot of links to different websites in loose </w:t>
      </w:r>
      <w:proofErr w:type="spellStart"/>
      <w:r>
        <w:rPr>
          <w:rStyle w:val="textlayer--absolute"/>
        </w:rPr>
        <w:t>ish</w:t>
      </w:r>
      <w:proofErr w:type="spellEnd"/>
      <w:r>
        <w:rPr>
          <w:rStyle w:val="textlayer--absolute"/>
        </w:rPr>
        <w:t xml:space="preserve"> </w:t>
      </w:r>
      <w:proofErr w:type="spellStart"/>
      <w:r>
        <w:rPr>
          <w:rStyle w:val="textlayer--absolute"/>
        </w:rPr>
        <w:t>catagories</w:t>
      </w:r>
      <w:proofErr w:type="spellEnd"/>
      <w:r>
        <w:rPr>
          <w:rStyle w:val="textlayer--absolute"/>
        </w:rPr>
        <w:t>.</w:t>
      </w:r>
    </w:p>
    <w:p w14:paraId="066D7E9E" w14:textId="763DB743" w:rsidR="00AC6867" w:rsidRDefault="00AC6867" w:rsidP="00365AD2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It was cool to see in the list a couple of 4chan successors since we had talked about it in class recently as well. There was even a dooms day one that I dove in a little for some </w:t>
      </w:r>
      <w:proofErr w:type="gramStart"/>
      <w:r>
        <w:rPr>
          <w:rStyle w:val="textlayer--absolute"/>
        </w:rPr>
        <w:t>giggles</w:t>
      </w:r>
      <w:proofErr w:type="gramEnd"/>
    </w:p>
    <w:p w14:paraId="35EC99CC" w14:textId="4BEEAD27" w:rsidR="00AC6867" w:rsidRDefault="00E02F3D" w:rsidP="00E02F3D">
      <w:pPr>
        <w:pStyle w:val="ListBullet"/>
        <w:numPr>
          <w:ilvl w:val="1"/>
          <w:numId w:val="3"/>
        </w:numPr>
        <w:rPr>
          <w:rStyle w:val="textlayer--absolute"/>
        </w:rPr>
      </w:pPr>
      <w:r>
        <w:rPr>
          <w:rStyle w:val="textlayer--absolute"/>
        </w:rPr>
        <w:t>Last IP check before leaving:</w:t>
      </w:r>
    </w:p>
    <w:p w14:paraId="1D65A8C8" w14:textId="1AC0FCE2" w:rsidR="00E02F3D" w:rsidRDefault="00E02F3D" w:rsidP="00E02F3D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>My IP was now 185.220.100.242 and I had travelled to the North West and made my way to the middle (though a little south of dead middle) of Germany</w:t>
      </w:r>
      <w:r w:rsidR="00164357">
        <w:rPr>
          <w:rStyle w:val="textlayer--absolute"/>
        </w:rPr>
        <w:t>.</w:t>
      </w:r>
    </w:p>
    <w:p w14:paraId="5E11CD07" w14:textId="77777777" w:rsidR="00365AD2" w:rsidRDefault="00365AD2" w:rsidP="00365AD2">
      <w:pPr>
        <w:pStyle w:val="ListBullet"/>
        <w:numPr>
          <w:ilvl w:val="0"/>
          <w:numId w:val="0"/>
        </w:numPr>
        <w:ind w:left="2160"/>
        <w:rPr>
          <w:rStyle w:val="textlayer--absolute"/>
        </w:rPr>
      </w:pPr>
    </w:p>
    <w:p w14:paraId="5EEF9FF2" w14:textId="09570ABB" w:rsidR="00365AD2" w:rsidRDefault="00365AD2" w:rsidP="00365AD2">
      <w:pPr>
        <w:pStyle w:val="ListBullet"/>
        <w:numPr>
          <w:ilvl w:val="1"/>
          <w:numId w:val="3"/>
        </w:numPr>
        <w:rPr>
          <w:rStyle w:val="textlayer--absolute"/>
        </w:rPr>
      </w:pPr>
      <w:r>
        <w:rPr>
          <w:rStyle w:val="textlayer--absolute"/>
        </w:rPr>
        <w:t>Side notes:</w:t>
      </w:r>
    </w:p>
    <w:p w14:paraId="1105891B" w14:textId="4A99BECA" w:rsidR="00365AD2" w:rsidRDefault="00365AD2" w:rsidP="00365AD2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I know it bounces you around a lot when searching and that I had a VPN going at the same </w:t>
      </w:r>
      <w:proofErr w:type="gramStart"/>
      <w:r>
        <w:rPr>
          <w:rStyle w:val="textlayer--absolute"/>
        </w:rPr>
        <w:t>time</w:t>
      </w:r>
      <w:proofErr w:type="gramEnd"/>
      <w:r>
        <w:rPr>
          <w:rStyle w:val="textlayer--absolute"/>
        </w:rPr>
        <w:t xml:space="preserve"> but good ness did everything take two years to load with every click.</w:t>
      </w:r>
    </w:p>
    <w:p w14:paraId="1A8551AE" w14:textId="1DC4B510" w:rsidR="00365AD2" w:rsidRDefault="00365AD2" w:rsidP="00365AD2">
      <w:pPr>
        <w:pStyle w:val="ListBullet"/>
        <w:numPr>
          <w:ilvl w:val="2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I get the anonymity and so the random website strings a bit, but how the heck do people expect to find things on there if everything is </w:t>
      </w:r>
      <w:proofErr w:type="gramStart"/>
      <w:r w:rsidR="00AC6867">
        <w:rPr>
          <w:rStyle w:val="textlayer--absolute"/>
        </w:rPr>
        <w:t>30 character</w:t>
      </w:r>
      <w:proofErr w:type="gramEnd"/>
      <w:r w:rsidR="00AC6867">
        <w:rPr>
          <w:rStyle w:val="textlayer--absolute"/>
        </w:rPr>
        <w:t xml:space="preserve"> random numbers letters and who knows what else.</w:t>
      </w:r>
    </w:p>
    <w:p w14:paraId="52C389DA" w14:textId="6563929A" w:rsidR="00480C52" w:rsidRDefault="00AC6867" w:rsidP="00A93B1D">
      <w:pPr>
        <w:pStyle w:val="ListBullet"/>
        <w:numPr>
          <w:ilvl w:val="3"/>
          <w:numId w:val="3"/>
        </w:numPr>
        <w:rPr>
          <w:rStyle w:val="textlayer--absolute"/>
        </w:rPr>
      </w:pPr>
      <w:r>
        <w:rPr>
          <w:rStyle w:val="textlayer--absolute"/>
        </w:rPr>
        <w:t xml:space="preserve">This brought up a topic from my head the other day, when do you </w:t>
      </w:r>
      <w:proofErr w:type="gramStart"/>
      <w:r>
        <w:rPr>
          <w:rStyle w:val="textlayer--absolute"/>
        </w:rPr>
        <w:t>think</w:t>
      </w:r>
      <w:proofErr w:type="gramEnd"/>
      <w:r>
        <w:rPr>
          <w:rStyle w:val="textlayer--absolute"/>
        </w:rPr>
        <w:t xml:space="preserve"> they are going to start having emojis in URLs. I </w:t>
      </w:r>
      <w:proofErr w:type="spellStart"/>
      <w:r>
        <w:rPr>
          <w:rStyle w:val="textlayer--absolute"/>
        </w:rPr>
        <w:t>kinda</w:t>
      </w:r>
      <w:proofErr w:type="spellEnd"/>
      <w:r>
        <w:rPr>
          <w:rStyle w:val="textlayer--absolute"/>
        </w:rPr>
        <w:t xml:space="preserve"> feel we have made it to that point that we could add a row on to for emojis or even most people don’t use the f keys, so why not replace that or add another row of emoji keys to </w:t>
      </w:r>
      <w:r>
        <w:rPr>
          <w:rStyle w:val="textlayer--absolute"/>
        </w:rPr>
        <w:lastRenderedPageBreak/>
        <w:t xml:space="preserve">keep as </w:t>
      </w:r>
      <w:proofErr w:type="gramStart"/>
      <w:r>
        <w:rPr>
          <w:rStyle w:val="textlayer--absolute"/>
        </w:rPr>
        <w:t>main stream</w:t>
      </w:r>
      <w:proofErr w:type="gramEnd"/>
      <w:r>
        <w:rPr>
          <w:rStyle w:val="textlayer--absolute"/>
        </w:rPr>
        <w:t xml:space="preserve"> (shift can make it more) and then we could do that for sure.</w:t>
      </w:r>
    </w:p>
    <w:p w14:paraId="5C0101CA" w14:textId="4908A450" w:rsidR="00A93B1D" w:rsidRDefault="00A93B1D" w:rsidP="00A93B1D">
      <w:pPr>
        <w:pStyle w:val="ListBullet"/>
        <w:numPr>
          <w:ilvl w:val="2"/>
          <w:numId w:val="3"/>
        </w:numPr>
      </w:pPr>
      <w:r>
        <w:rPr>
          <w:rStyle w:val="textlayer--absolute"/>
        </w:rPr>
        <w:t>Also funny to see bit coin or other e-coins being the seemingly main method of payment on here and on all the hidden wiki/front page like site they had ways to get some, scrub some and open a wallet for some (though none of that is probably legal or safe for your bank).</w:t>
      </w:r>
    </w:p>
    <w:sectPr w:rsidR="00A93B1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AF0E" w14:textId="77777777" w:rsidR="00FB0032" w:rsidRDefault="00FB0032">
      <w:r>
        <w:separator/>
      </w:r>
    </w:p>
    <w:p w14:paraId="3F2B8E2B" w14:textId="77777777" w:rsidR="00FB0032" w:rsidRDefault="00FB0032"/>
  </w:endnote>
  <w:endnote w:type="continuationSeparator" w:id="0">
    <w:p w14:paraId="7FF80CCC" w14:textId="77777777" w:rsidR="00FB0032" w:rsidRDefault="00FB0032">
      <w:r>
        <w:continuationSeparator/>
      </w:r>
    </w:p>
    <w:p w14:paraId="6A0FE16C" w14:textId="77777777" w:rsidR="00FB0032" w:rsidRDefault="00FB00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4BF2EE" w14:textId="77777777" w:rsidR="00480C52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04378" w14:textId="77777777" w:rsidR="00FB0032" w:rsidRDefault="00FB0032">
      <w:r>
        <w:separator/>
      </w:r>
    </w:p>
    <w:p w14:paraId="09A915A9" w14:textId="77777777" w:rsidR="00FB0032" w:rsidRDefault="00FB0032"/>
  </w:footnote>
  <w:footnote w:type="continuationSeparator" w:id="0">
    <w:p w14:paraId="31D18B6F" w14:textId="77777777" w:rsidR="00FB0032" w:rsidRDefault="00FB0032">
      <w:r>
        <w:continuationSeparator/>
      </w:r>
    </w:p>
    <w:p w14:paraId="4EDEFF22" w14:textId="77777777" w:rsidR="00FB0032" w:rsidRDefault="00FB00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695061">
    <w:abstractNumId w:val="1"/>
  </w:num>
  <w:num w:numId="2" w16cid:durableId="127168488">
    <w:abstractNumId w:val="0"/>
  </w:num>
  <w:num w:numId="3" w16cid:durableId="71196595">
    <w:abstractNumId w:val="2"/>
  </w:num>
  <w:num w:numId="4" w16cid:durableId="1216160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01"/>
    <w:rsid w:val="00035D50"/>
    <w:rsid w:val="00164357"/>
    <w:rsid w:val="00365AD2"/>
    <w:rsid w:val="00480C52"/>
    <w:rsid w:val="008E06B5"/>
    <w:rsid w:val="00A93B1D"/>
    <w:rsid w:val="00AC6867"/>
    <w:rsid w:val="00AF191F"/>
    <w:rsid w:val="00E02F3D"/>
    <w:rsid w:val="00E50D01"/>
    <w:rsid w:val="00FB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312"/>
  <w15:chartTrackingRefBased/>
  <w15:docId w15:val="{4FBF5355-A42B-8F44-B318-D0213705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E50D01"/>
  </w:style>
  <w:style w:type="paragraph" w:styleId="ListParagraph">
    <w:name w:val="List Paragraph"/>
    <w:basedOn w:val="Normal"/>
    <w:uiPriority w:val="34"/>
    <w:semiHidden/>
    <w:unhideWhenUsed/>
    <w:qFormat/>
    <w:rsid w:val="008E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27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3</cp:revision>
  <dcterms:created xsi:type="dcterms:W3CDTF">2024-04-08T01:24:00Z</dcterms:created>
  <dcterms:modified xsi:type="dcterms:W3CDTF">2024-04-08T02:43:00Z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