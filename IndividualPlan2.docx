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28DC" w14:textId="5C128E20" w:rsidR="008D3FC4" w:rsidRDefault="00057052">
      <w:pPr>
        <w:pStyle w:val="Heading1"/>
      </w:pPr>
      <w:r>
        <w:t>Individual Plan</w:t>
      </w:r>
    </w:p>
    <w:p w14:paraId="587F986A" w14:textId="51B21B89" w:rsidR="008D3FC4" w:rsidRDefault="00057052" w:rsidP="00057052">
      <w:pPr>
        <w:pStyle w:val="ListBullet"/>
      </w:pPr>
      <w:r>
        <w:t>Description of Task</w:t>
      </w:r>
    </w:p>
    <w:p w14:paraId="5DC81725" w14:textId="63B363C9" w:rsidR="00057052" w:rsidRDefault="00057052" w:rsidP="00057052">
      <w:pPr>
        <w:pStyle w:val="ListBullet"/>
        <w:numPr>
          <w:ilvl w:val="0"/>
          <w:numId w:val="0"/>
        </w:numPr>
        <w:ind w:left="432" w:hanging="432"/>
      </w:pPr>
      <w:r>
        <w:t>Me and Riley are working on the back end of the project. Matt’s piece passes the data and event handler to us so that we can (based on event type) send to the database with the information we want off that piece.</w:t>
      </w:r>
    </w:p>
    <w:p w14:paraId="358FBE64" w14:textId="23C71A69" w:rsidR="00057052" w:rsidRDefault="00057052" w:rsidP="00057052">
      <w:pPr>
        <w:pStyle w:val="ListBullet"/>
      </w:pPr>
      <w:r>
        <w:t xml:space="preserve">Effect on </w:t>
      </w:r>
      <w:proofErr w:type="gramStart"/>
      <w:r>
        <w:t>project</w:t>
      </w:r>
      <w:proofErr w:type="gramEnd"/>
    </w:p>
    <w:p w14:paraId="2807F052" w14:textId="5EB99B8A" w:rsidR="00057052" w:rsidRDefault="00057052" w:rsidP="00057052">
      <w:pPr>
        <w:pStyle w:val="ListBullet"/>
        <w:numPr>
          <w:ilvl w:val="0"/>
          <w:numId w:val="0"/>
        </w:numPr>
        <w:ind w:left="432" w:hanging="432"/>
      </w:pPr>
      <w:r>
        <w:t>This is the goal in a way. It is how we plan to build the database and see different users chats messages interests etc. sort of the fleshing out and viewing of the errors for discord.</w:t>
      </w:r>
    </w:p>
    <w:p w14:paraId="2D8BA7FB" w14:textId="74D448FA" w:rsidR="00057052" w:rsidRDefault="00057052" w:rsidP="00057052">
      <w:pPr>
        <w:pStyle w:val="ListBullet"/>
      </w:pPr>
      <w:r>
        <w:t>Purpose</w:t>
      </w:r>
    </w:p>
    <w:p w14:paraId="1FB7EC64" w14:textId="05FD90CA" w:rsidR="00057052" w:rsidRDefault="00057052" w:rsidP="00057052">
      <w:pPr>
        <w:pStyle w:val="ListBullet"/>
        <w:numPr>
          <w:ilvl w:val="0"/>
          <w:numId w:val="0"/>
        </w:numPr>
        <w:ind w:left="432" w:hanging="432"/>
      </w:pPr>
      <w:r>
        <w:t>Fill the database to see and associate to other usernames or gather information on individuals.</w:t>
      </w:r>
    </w:p>
    <w:p w14:paraId="26461654" w14:textId="5ACBD22E" w:rsidR="00057052" w:rsidRDefault="00057052" w:rsidP="00057052">
      <w:pPr>
        <w:pStyle w:val="ListBullet"/>
      </w:pPr>
      <w:r>
        <w:t>Due Date for team</w:t>
      </w:r>
    </w:p>
    <w:p w14:paraId="451FC339" w14:textId="0F3D8256" w:rsidR="00057052" w:rsidRDefault="00057052" w:rsidP="00057052">
      <w:pPr>
        <w:pStyle w:val="ListBullet"/>
        <w:numPr>
          <w:ilvl w:val="0"/>
          <w:numId w:val="0"/>
        </w:numPr>
        <w:ind w:left="432" w:hanging="432"/>
      </w:pPr>
      <w:r>
        <w:t xml:space="preserve">5 </w:t>
      </w:r>
      <w:proofErr w:type="spellStart"/>
      <w:r>
        <w:t>april</w:t>
      </w:r>
      <w:proofErr w:type="spellEnd"/>
      <w:r>
        <w:t xml:space="preserve"> 2024</w:t>
      </w:r>
    </w:p>
    <w:p w14:paraId="5348C73C" w14:textId="181ECDC7" w:rsidR="00057052" w:rsidRDefault="00057052" w:rsidP="00057052">
      <w:pPr>
        <w:pStyle w:val="ListBullet"/>
      </w:pPr>
      <w:r>
        <w:t>Anticipated issues</w:t>
      </w:r>
    </w:p>
    <w:p w14:paraId="313DCBCB" w14:textId="04737D9E" w:rsidR="00057052" w:rsidRDefault="00057052" w:rsidP="00057052">
      <w:pPr>
        <w:pStyle w:val="ListBullet"/>
        <w:numPr>
          <w:ilvl w:val="0"/>
          <w:numId w:val="0"/>
        </w:numPr>
        <w:ind w:left="432" w:hanging="432"/>
      </w:pPr>
      <w:r>
        <w:t xml:space="preserve">We have seen a few and found some work </w:t>
      </w:r>
      <w:proofErr w:type="gramStart"/>
      <w:r>
        <w:t>arounds</w:t>
      </w:r>
      <w:proofErr w:type="gramEnd"/>
    </w:p>
    <w:p w14:paraId="21941627" w14:textId="72ED27FA" w:rsidR="00057052" w:rsidRDefault="00057052" w:rsidP="00057052">
      <w:pPr>
        <w:pStyle w:val="ListBullet"/>
        <w:numPr>
          <w:ilvl w:val="0"/>
          <w:numId w:val="0"/>
        </w:numPr>
        <w:ind w:left="432" w:hanging="432"/>
      </w:pPr>
      <w:r>
        <w:t xml:space="preserve">Other seen issues </w:t>
      </w:r>
      <w:proofErr w:type="gramStart"/>
      <w:r>
        <w:t>is</w:t>
      </w:r>
      <w:proofErr w:type="gramEnd"/>
      <w:r>
        <w:t xml:space="preserve"> the amount of data that would be coming in to be processed which we are talking about how to limit or associate with different users so to not just be clutter.</w:t>
      </w:r>
    </w:p>
    <w:p w14:paraId="4E77400F" w14:textId="78830D6F" w:rsidR="00057052" w:rsidRDefault="00057052" w:rsidP="00057052">
      <w:pPr>
        <w:pStyle w:val="ListBullet"/>
      </w:pPr>
      <w:r>
        <w:t xml:space="preserve">Methods to deal with </w:t>
      </w:r>
      <w:proofErr w:type="gramStart"/>
      <w:r>
        <w:t>issues</w:t>
      </w:r>
      <w:proofErr w:type="gramEnd"/>
    </w:p>
    <w:p w14:paraId="1489EDC8" w14:textId="1D094E4D" w:rsidR="00057052" w:rsidRDefault="00057052" w:rsidP="00057052">
      <w:pPr>
        <w:pStyle w:val="ListBullet"/>
        <w:numPr>
          <w:ilvl w:val="0"/>
          <w:numId w:val="0"/>
        </w:numPr>
      </w:pPr>
      <w:r>
        <w:t xml:space="preserve">As mentioned, when issues are encountered or </w:t>
      </w:r>
      <w:proofErr w:type="spellStart"/>
      <w:r>
        <w:t>forseen</w:t>
      </w:r>
      <w:proofErr w:type="spellEnd"/>
      <w:r>
        <w:t xml:space="preserve">, we bring it up with the team to see how everyone would like to deal with it or handle the error if it involves everyone. Otherwise research and </w:t>
      </w:r>
      <w:proofErr w:type="spellStart"/>
      <w:r>
        <w:t>reachout</w:t>
      </w:r>
      <w:proofErr w:type="spellEnd"/>
      <w:r>
        <w:t xml:space="preserve"> are great for solving problems.</w:t>
      </w:r>
    </w:p>
    <w:p w14:paraId="3206FE17" w14:textId="4EE33D56" w:rsidR="008D3FC4" w:rsidRDefault="008D3FC4">
      <w:pPr>
        <w:pStyle w:val="Heading2"/>
      </w:pPr>
    </w:p>
    <w:sectPr w:rsidR="008D3FC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142B" w14:textId="77777777" w:rsidR="00E87948" w:rsidRDefault="00E87948">
      <w:r>
        <w:separator/>
      </w:r>
    </w:p>
    <w:p w14:paraId="4CCE5A43" w14:textId="77777777" w:rsidR="00E87948" w:rsidRDefault="00E87948"/>
  </w:endnote>
  <w:endnote w:type="continuationSeparator" w:id="0">
    <w:p w14:paraId="23ADA027" w14:textId="77777777" w:rsidR="00E87948" w:rsidRDefault="00E87948">
      <w:r>
        <w:continuationSeparator/>
      </w:r>
    </w:p>
    <w:p w14:paraId="56E5C8F1" w14:textId="77777777" w:rsidR="00E87948" w:rsidRDefault="00E87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44FDC6C" w14:textId="77777777" w:rsidR="008D3FC4"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FBDF" w14:textId="77777777" w:rsidR="00E87948" w:rsidRDefault="00E87948">
      <w:r>
        <w:separator/>
      </w:r>
    </w:p>
    <w:p w14:paraId="57F0652A" w14:textId="77777777" w:rsidR="00E87948" w:rsidRDefault="00E87948"/>
  </w:footnote>
  <w:footnote w:type="continuationSeparator" w:id="0">
    <w:p w14:paraId="2AE46278" w14:textId="77777777" w:rsidR="00E87948" w:rsidRDefault="00E87948">
      <w:r>
        <w:continuationSeparator/>
      </w:r>
    </w:p>
    <w:p w14:paraId="16A2671E" w14:textId="77777777" w:rsidR="00E87948" w:rsidRDefault="00E879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73255647">
    <w:abstractNumId w:val="1"/>
  </w:num>
  <w:num w:numId="2" w16cid:durableId="705713971">
    <w:abstractNumId w:val="0"/>
  </w:num>
  <w:num w:numId="3" w16cid:durableId="1227448976">
    <w:abstractNumId w:val="2"/>
  </w:num>
  <w:num w:numId="4" w16cid:durableId="1267808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52"/>
    <w:rsid w:val="00057052"/>
    <w:rsid w:val="008D3FC4"/>
    <w:rsid w:val="00E8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900A8"/>
  <w15:chartTrackingRefBased/>
  <w15:docId w15:val="{8BE7CC7B-1B87-684F-8184-50947E8E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7</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1</cp:revision>
  <dcterms:created xsi:type="dcterms:W3CDTF">2024-03-28T20:07:00Z</dcterms:created>
  <dcterms:modified xsi:type="dcterms:W3CDTF">2024-03-28T20:14:00Z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